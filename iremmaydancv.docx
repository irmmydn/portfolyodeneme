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5967FE16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2A9BA47A" w14:textId="7777777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001A2D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49D075EF" w14:textId="77777777" w:rsidR="00654A0D" w:rsidRPr="00654A0D" w:rsidRDefault="00654A0D" w:rsidP="00654A0D">
            <w:pPr>
              <w:pStyle w:val="KonuBal"/>
            </w:pPr>
            <w:r>
              <w:t>irem maydan</w:t>
            </w:r>
          </w:p>
          <w:p w14:paraId="5D492046" w14:textId="77777777" w:rsidR="001B2ABD" w:rsidRDefault="001B2ABD" w:rsidP="001B2ABD">
            <w:pPr>
              <w:pStyle w:val="Altyaz"/>
            </w:pPr>
          </w:p>
        </w:tc>
      </w:tr>
      <w:tr w:rsidR="001B2ABD" w14:paraId="5FBE7DE8" w14:textId="77777777" w:rsidTr="00AE7882">
        <w:tc>
          <w:tcPr>
            <w:tcW w:w="3600" w:type="dxa"/>
          </w:tcPr>
          <w:p w14:paraId="058B77F9" w14:textId="77777777" w:rsidR="00036450" w:rsidRDefault="00036450" w:rsidP="00036450"/>
          <w:sdt>
            <w:sdtPr>
              <w:id w:val="-1954003311"/>
              <w:placeholder>
                <w:docPart w:val="F44201A106D945A5AD6177C5FC76D061"/>
              </w:placeholder>
              <w:temporary/>
              <w:showingPlcHdr/>
              <w15:appearance w15:val="hidden"/>
            </w:sdtPr>
            <w:sdtEndPr/>
            <w:sdtContent>
              <w:p w14:paraId="52864719" w14:textId="77777777" w:rsidR="00036450" w:rsidRPr="00CB0055" w:rsidRDefault="00CB0055" w:rsidP="00CB0055">
                <w:pPr>
                  <w:pStyle w:val="Balk3"/>
                </w:pPr>
                <w:r w:rsidRPr="00CB0055">
                  <w:rPr>
                    <w:lang w:bidi="tr-TR"/>
                  </w:rPr>
                  <w:t>İletişim</w:t>
                </w:r>
              </w:p>
            </w:sdtContent>
          </w:sdt>
          <w:sdt>
            <w:sdtPr>
              <w:id w:val="1111563247"/>
              <w:placeholder>
                <w:docPart w:val="E64367095F2748D5B1418B888E9EF953"/>
              </w:placeholder>
              <w:temporary/>
              <w:showingPlcHdr/>
              <w15:appearance w15:val="hidden"/>
            </w:sdtPr>
            <w:sdtEndPr/>
            <w:sdtContent>
              <w:p w14:paraId="04627A67" w14:textId="77777777" w:rsidR="004D3011" w:rsidRDefault="004D3011" w:rsidP="004D3011">
                <w:r w:rsidRPr="004D3011">
                  <w:rPr>
                    <w:lang w:bidi="tr-TR"/>
                  </w:rPr>
                  <w:t>TELEFON:</w:t>
                </w:r>
              </w:p>
            </w:sdtContent>
          </w:sdt>
          <w:p w14:paraId="50FE7F9C" w14:textId="77777777" w:rsidR="004D3011" w:rsidRDefault="00654A0D" w:rsidP="004D3011">
            <w:r>
              <w:t>0535 816 81 89</w:t>
            </w:r>
          </w:p>
          <w:p w14:paraId="4E72545E" w14:textId="77777777" w:rsidR="004D3011" w:rsidRPr="004D3011" w:rsidRDefault="004D3011" w:rsidP="004D3011"/>
          <w:p w14:paraId="131B8C0B" w14:textId="77777777" w:rsidR="004D3011" w:rsidRDefault="004D3011" w:rsidP="004D3011"/>
          <w:p w14:paraId="22D83912" w14:textId="77777777" w:rsidR="004D3011" w:rsidRDefault="004D3011" w:rsidP="004D3011"/>
          <w:sdt>
            <w:sdtPr>
              <w:id w:val="-240260293"/>
              <w:placeholder>
                <w:docPart w:val="2BEAB9F6921B4475B03BCA0A1B7C8297"/>
              </w:placeholder>
              <w:temporary/>
              <w:showingPlcHdr/>
              <w15:appearance w15:val="hidden"/>
            </w:sdtPr>
            <w:sdtEndPr/>
            <w:sdtContent>
              <w:p w14:paraId="5C122E6B" w14:textId="77777777" w:rsidR="004D3011" w:rsidRDefault="004D3011" w:rsidP="004D3011">
                <w:r w:rsidRPr="004D3011">
                  <w:rPr>
                    <w:lang w:bidi="tr-TR"/>
                  </w:rPr>
                  <w:t>E-POSTA:</w:t>
                </w:r>
              </w:p>
            </w:sdtContent>
          </w:sdt>
          <w:p w14:paraId="408BB8A1" w14:textId="77777777" w:rsidR="00036450" w:rsidRPr="00E4381A" w:rsidRDefault="00C04DC8" w:rsidP="004D3011">
            <w:pPr>
              <w:rPr>
                <w:rStyle w:val="Kpr"/>
              </w:rPr>
            </w:pPr>
            <w:r>
              <w:t>irmmydn@gmail.com</w:t>
            </w:r>
          </w:p>
          <w:sdt>
            <w:sdtPr>
              <w:id w:val="-1444214663"/>
              <w:placeholder>
                <w:docPart w:val="BC2C7D1B036F4D68A615A95070A15246"/>
              </w:placeholder>
              <w:temporary/>
              <w:showingPlcHdr/>
              <w15:appearance w15:val="hidden"/>
            </w:sdtPr>
            <w:sdtEndPr/>
            <w:sdtContent>
              <w:p w14:paraId="4B36D8B2" w14:textId="77777777" w:rsidR="004D3011" w:rsidRPr="00CB0055" w:rsidRDefault="00CB0055" w:rsidP="00CB0055">
                <w:pPr>
                  <w:pStyle w:val="Balk3"/>
                </w:pPr>
                <w:r w:rsidRPr="00CB0055">
                  <w:rPr>
                    <w:lang w:bidi="tr-TR"/>
                  </w:rPr>
                  <w:t>Hobiler</w:t>
                </w:r>
              </w:p>
            </w:sdtContent>
          </w:sdt>
          <w:p w14:paraId="12240733" w14:textId="77777777" w:rsidR="004D3011" w:rsidRDefault="00C04DC8" w:rsidP="004D3011">
            <w:r>
              <w:t>Müzik dinlemek</w:t>
            </w:r>
          </w:p>
          <w:p w14:paraId="0B34DD89" w14:textId="77777777" w:rsidR="00C04DC8" w:rsidRDefault="00C04DC8" w:rsidP="004D3011">
            <w:r>
              <w:t>Kitap okumak</w:t>
            </w:r>
          </w:p>
          <w:p w14:paraId="0623987B" w14:textId="77777777" w:rsidR="00C04DC8" w:rsidRDefault="00C04DC8" w:rsidP="004D3011">
            <w:r>
              <w:t>Yürüyüş yapmak</w:t>
            </w:r>
          </w:p>
          <w:p w14:paraId="1E9D53A5" w14:textId="77777777" w:rsidR="00C04DC8" w:rsidRDefault="00C04DC8" w:rsidP="004D3011">
            <w:r>
              <w:t xml:space="preserve"> Pilates</w:t>
            </w:r>
          </w:p>
          <w:p w14:paraId="149E93D2" w14:textId="77777777" w:rsidR="00C04DC8" w:rsidRPr="004D3011" w:rsidRDefault="00C04DC8" w:rsidP="004D3011">
            <w:r>
              <w:t>Film izlemek</w:t>
            </w:r>
          </w:p>
        </w:tc>
        <w:tc>
          <w:tcPr>
            <w:tcW w:w="720" w:type="dxa"/>
          </w:tcPr>
          <w:p w14:paraId="22999F9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7A8BC4C2" w14:textId="77777777" w:rsidR="001B2ABD" w:rsidRDefault="00654A0D" w:rsidP="00036450">
            <w:pPr>
              <w:pStyle w:val="Balk2"/>
            </w:pPr>
            <w:r>
              <w:t>hakkında</w:t>
            </w:r>
          </w:p>
          <w:p w14:paraId="5F083811" w14:textId="77777777" w:rsidR="00C04DC8" w:rsidRDefault="00C04DC8" w:rsidP="00C04DC8">
            <w:r>
              <w:t xml:space="preserve">2002 yılında Denizli’de doğdum liseye kadar </w:t>
            </w:r>
            <w:proofErr w:type="spellStart"/>
            <w:r>
              <w:t>denizli’deydim</w:t>
            </w:r>
            <w:proofErr w:type="spellEnd"/>
            <w:r>
              <w:t xml:space="preserve"> şu an </w:t>
            </w:r>
            <w:r>
              <w:t xml:space="preserve">Isparta da okuyorum. Yazılıma yeni başlayanlardanım . Html Css ,java ,c# da kendimi geliştirmeye çalıştım. </w:t>
            </w:r>
            <w:proofErr w:type="spellStart"/>
            <w:r>
              <w:t>Photoshopa</w:t>
            </w:r>
            <w:proofErr w:type="spellEnd"/>
            <w:r>
              <w:t xml:space="preserve"> da merak saldım onu geliştirmeye çalışıyorum.  </w:t>
            </w:r>
            <w:proofErr w:type="spellStart"/>
            <w:r>
              <w:t>Netbeans</w:t>
            </w:r>
            <w:proofErr w:type="spellEnd"/>
            <w:r>
              <w:t xml:space="preserve"> ve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da çalıştım.</w:t>
            </w:r>
          </w:p>
          <w:p w14:paraId="595BCC1A" w14:textId="77777777" w:rsidR="00036450" w:rsidRDefault="00036450" w:rsidP="00036450"/>
          <w:p w14:paraId="31B1D8D0" w14:textId="77777777" w:rsidR="00036450" w:rsidRDefault="00654A0D" w:rsidP="00036450">
            <w:pPr>
              <w:pStyle w:val="Balk2"/>
            </w:pPr>
            <w:r>
              <w:t>okul</w:t>
            </w:r>
          </w:p>
          <w:p w14:paraId="0ED77576" w14:textId="77777777" w:rsidR="00654A0D" w:rsidRPr="00654A0D" w:rsidRDefault="00654A0D" w:rsidP="00654A0D">
            <w:pPr>
              <w:pStyle w:val="Balk4"/>
            </w:pPr>
            <w:r>
              <w:t>Süleyman Demirel Üniversitesi</w:t>
            </w:r>
          </w:p>
          <w:p w14:paraId="7AC1F7CC" w14:textId="77777777" w:rsidR="00654A0D" w:rsidRDefault="00654A0D" w:rsidP="00654A0D">
            <w:pPr>
              <w:pStyle w:val="Tarih"/>
            </w:pPr>
            <w:r>
              <w:t>2021</w:t>
            </w:r>
            <w:r w:rsidRPr="00B359E4">
              <w:rPr>
                <w:lang w:bidi="tr-TR"/>
              </w:rPr>
              <w:t xml:space="preserve"> </w:t>
            </w:r>
            <w:r>
              <w:rPr>
                <w:lang w:bidi="tr-TR"/>
              </w:rPr>
              <w:t>–</w:t>
            </w:r>
            <w:r w:rsidRPr="00B359E4">
              <w:rPr>
                <w:lang w:bidi="tr-TR"/>
              </w:rPr>
              <w:t xml:space="preserve"> </w:t>
            </w:r>
            <w:r>
              <w:t>2025</w:t>
            </w:r>
          </w:p>
          <w:p w14:paraId="7E4C3555" w14:textId="77777777" w:rsidR="004D3011" w:rsidRPr="00C04DC8" w:rsidRDefault="00654A0D" w:rsidP="00C04DC8">
            <w:r>
              <w:t>Bilgisayar Mühendisliği</w:t>
            </w:r>
          </w:p>
          <w:sdt>
            <w:sdtPr>
              <w:id w:val="1669594239"/>
              <w:placeholder>
                <w:docPart w:val="E71938F8BE4C442DB7226360C3EED592"/>
              </w:placeholder>
              <w:temporary/>
              <w:showingPlcHdr/>
              <w15:appearance w15:val="hidden"/>
            </w:sdtPr>
            <w:sdtEndPr/>
            <w:sdtContent>
              <w:p w14:paraId="4CA6F131" w14:textId="77777777" w:rsidR="00036450" w:rsidRDefault="00180329" w:rsidP="00036450">
                <w:pPr>
                  <w:pStyle w:val="Balk2"/>
                </w:pPr>
                <w:r w:rsidRPr="00036450">
                  <w:rPr>
                    <w:rStyle w:val="Balk2Char"/>
                    <w:b/>
                    <w:lang w:bidi="tr-TR"/>
                  </w:rPr>
                  <w:t>YETENEKLER</w:t>
                </w:r>
              </w:p>
            </w:sdtContent>
          </w:sdt>
          <w:p w14:paraId="3B7FD39F" w14:textId="77777777" w:rsidR="00036450" w:rsidRDefault="00C04DC8" w:rsidP="004D3011">
            <w:pPr>
              <w:rPr>
                <w:noProof/>
                <w:color w:val="000000" w:themeColor="text1"/>
                <w:lang w:bidi="tr-TR"/>
              </w:rPr>
            </w:pPr>
            <w:r>
              <w:rPr>
                <w:noProof/>
                <w:color w:val="000000" w:themeColor="text1"/>
                <w:lang w:bidi="tr-TR"/>
              </w:rPr>
              <w:t>İngilizce                              B1</w:t>
            </w:r>
          </w:p>
          <w:p w14:paraId="31E6470A" w14:textId="77777777" w:rsidR="00C04DC8" w:rsidRDefault="00C04DC8" w:rsidP="00C04DC8">
            <w:pPr>
              <w:pStyle w:val="AralkYok"/>
            </w:pPr>
            <w:r>
              <w:t xml:space="preserve">World kullanma                 </w:t>
            </w:r>
          </w:p>
          <w:p w14:paraId="6A402106" w14:textId="77777777" w:rsidR="00C04DC8" w:rsidRDefault="00C04DC8" w:rsidP="00C04DC8">
            <w:pPr>
              <w:pStyle w:val="AralkYok"/>
            </w:pPr>
            <w:r>
              <w:t xml:space="preserve">Photoshop </w:t>
            </w:r>
          </w:p>
          <w:p w14:paraId="393FCD94" w14:textId="77777777" w:rsidR="00C04DC8" w:rsidRPr="004D3011" w:rsidRDefault="00C04DC8" w:rsidP="00C04DC8">
            <w:pPr>
              <w:pStyle w:val="AralkYok"/>
            </w:pPr>
            <w:r>
              <w:t>Excel kullanma</w:t>
            </w:r>
          </w:p>
        </w:tc>
      </w:tr>
    </w:tbl>
    <w:p w14:paraId="29F110A3" w14:textId="77777777" w:rsidR="0043117B" w:rsidRDefault="00C04DC8" w:rsidP="000C45FF">
      <w:pPr>
        <w:tabs>
          <w:tab w:val="left" w:pos="990"/>
        </w:tabs>
      </w:pPr>
    </w:p>
    <w:sectPr w:rsidR="0043117B" w:rsidSect="00AE7882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9DCF" w14:textId="77777777" w:rsidR="00654A0D" w:rsidRDefault="00654A0D" w:rsidP="000C45FF">
      <w:r>
        <w:separator/>
      </w:r>
    </w:p>
  </w:endnote>
  <w:endnote w:type="continuationSeparator" w:id="0">
    <w:p w14:paraId="73D0E4F1" w14:textId="77777777" w:rsidR="00654A0D" w:rsidRDefault="00654A0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9FCFB" w14:textId="77777777" w:rsidR="00654A0D" w:rsidRDefault="00654A0D" w:rsidP="000C45FF">
      <w:r>
        <w:separator/>
      </w:r>
    </w:p>
  </w:footnote>
  <w:footnote w:type="continuationSeparator" w:id="0">
    <w:p w14:paraId="7D16C196" w14:textId="77777777" w:rsidR="00654A0D" w:rsidRDefault="00654A0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6D2A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4F79D2D3" wp14:editId="0F99C737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0D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54B8C"/>
    <w:rsid w:val="005E39D5"/>
    <w:rsid w:val="00600670"/>
    <w:rsid w:val="0062123A"/>
    <w:rsid w:val="00646E75"/>
    <w:rsid w:val="00654A0D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AE7882"/>
    <w:rsid w:val="00B20152"/>
    <w:rsid w:val="00B359E4"/>
    <w:rsid w:val="00B57D98"/>
    <w:rsid w:val="00B70850"/>
    <w:rsid w:val="00C04DC8"/>
    <w:rsid w:val="00C066B6"/>
    <w:rsid w:val="00C37BA1"/>
    <w:rsid w:val="00C4674C"/>
    <w:rsid w:val="00C506CF"/>
    <w:rsid w:val="00C72BED"/>
    <w:rsid w:val="00C9578B"/>
    <w:rsid w:val="00CB0055"/>
    <w:rsid w:val="00D219EE"/>
    <w:rsid w:val="00D2522B"/>
    <w:rsid w:val="00D422DE"/>
    <w:rsid w:val="00D5459D"/>
    <w:rsid w:val="00D937C9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56E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paragraph" w:styleId="AralkYok">
    <w:name w:val="No Spacing"/>
    <w:uiPriority w:val="1"/>
    <w:qFormat/>
    <w:rsid w:val="00C04DC8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mmy\AppData\Local\Microsoft\Office\16.0\DTS\tr-TR%7bF88A9F29-76E6-419A-A1ED-F39C65352693%7d\%7bC4D9121E-602D-4370-A7D9-E5083B43851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4201A106D945A5AD6177C5FC76D0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94BECA-1EB2-4738-BBD8-9A61E6EAF15C}"/>
      </w:docPartPr>
      <w:docPartBody>
        <w:p w:rsidR="00000000" w:rsidRDefault="002D2E37">
          <w:pPr>
            <w:pStyle w:val="F44201A106D945A5AD6177C5FC76D061"/>
          </w:pPr>
          <w:r w:rsidRPr="00CB0055">
            <w:rPr>
              <w:lang w:bidi="tr-TR"/>
            </w:rPr>
            <w:t>İletişim</w:t>
          </w:r>
        </w:p>
      </w:docPartBody>
    </w:docPart>
    <w:docPart>
      <w:docPartPr>
        <w:name w:val="E64367095F2748D5B1418B888E9EF9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C1DE68-8C29-4C77-BE00-DD5D95400F9E}"/>
      </w:docPartPr>
      <w:docPartBody>
        <w:p w:rsidR="00000000" w:rsidRDefault="002D2E37">
          <w:pPr>
            <w:pStyle w:val="E64367095F2748D5B1418B888E9EF953"/>
          </w:pPr>
          <w:r w:rsidRPr="004D3011">
            <w:rPr>
              <w:lang w:bidi="tr-TR"/>
            </w:rPr>
            <w:t>TELEFON:</w:t>
          </w:r>
        </w:p>
      </w:docPartBody>
    </w:docPart>
    <w:docPart>
      <w:docPartPr>
        <w:name w:val="2BEAB9F6921B4475B03BCA0A1B7C82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90351B-3973-4E33-BE7D-B7C015059C71}"/>
      </w:docPartPr>
      <w:docPartBody>
        <w:p w:rsidR="00000000" w:rsidRDefault="002D2E37">
          <w:pPr>
            <w:pStyle w:val="2BEAB9F6921B4475B03BCA0A1B7C8297"/>
          </w:pPr>
          <w:r w:rsidRPr="004D3011">
            <w:rPr>
              <w:lang w:bidi="tr-TR"/>
            </w:rPr>
            <w:t>E-POSTA:</w:t>
          </w:r>
        </w:p>
      </w:docPartBody>
    </w:docPart>
    <w:docPart>
      <w:docPartPr>
        <w:name w:val="BC2C7D1B036F4D68A615A95070A152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F609CF-658B-44F8-905F-381AFD3E89C3}"/>
      </w:docPartPr>
      <w:docPartBody>
        <w:p w:rsidR="00000000" w:rsidRDefault="002D2E37">
          <w:pPr>
            <w:pStyle w:val="BC2C7D1B036F4D68A615A95070A15246"/>
          </w:pPr>
          <w:r w:rsidRPr="00CB0055">
            <w:rPr>
              <w:lang w:bidi="tr-TR"/>
            </w:rPr>
            <w:t>Hobiler</w:t>
          </w:r>
        </w:p>
      </w:docPartBody>
    </w:docPart>
    <w:docPart>
      <w:docPartPr>
        <w:name w:val="E71938F8BE4C442DB7226360C3EED5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E55B68-79E3-4DC6-B82D-48151EC85B6A}"/>
      </w:docPartPr>
      <w:docPartBody>
        <w:p w:rsidR="00000000" w:rsidRDefault="002D2E37">
          <w:pPr>
            <w:pStyle w:val="E71938F8BE4C442DB7226360C3EED592"/>
          </w:pPr>
          <w:r w:rsidRPr="00036450">
            <w:rPr>
              <w:rStyle w:val="Balk2Char"/>
              <w:lang w:bidi="tr-TR"/>
            </w:rPr>
            <w:t>YETENEKLER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BABCADBE59D41B7A64EEFFDED81B20A">
    <w:name w:val="EBABCADBE59D41B7A64EEFFDED81B20A"/>
  </w:style>
  <w:style w:type="paragraph" w:customStyle="1" w:styleId="B7B7C413937947B7A77352F3337B0185">
    <w:name w:val="B7B7C413937947B7A77352F3337B0185"/>
  </w:style>
  <w:style w:type="paragraph" w:customStyle="1" w:styleId="5E37F03DD3554475AF89AEA5E5E67AFB">
    <w:name w:val="5E37F03DD3554475AF89AEA5E5E67AFB"/>
  </w:style>
  <w:style w:type="paragraph" w:customStyle="1" w:styleId="90CACF2629B64F75B0D8D4FAF4DFB452">
    <w:name w:val="90CACF2629B64F75B0D8D4FAF4DFB452"/>
  </w:style>
  <w:style w:type="paragraph" w:customStyle="1" w:styleId="F44201A106D945A5AD6177C5FC76D061">
    <w:name w:val="F44201A106D945A5AD6177C5FC76D061"/>
  </w:style>
  <w:style w:type="paragraph" w:customStyle="1" w:styleId="E64367095F2748D5B1418B888E9EF953">
    <w:name w:val="E64367095F2748D5B1418B888E9EF953"/>
  </w:style>
  <w:style w:type="paragraph" w:customStyle="1" w:styleId="E47BEAC6ADE94EAA96000EA001C3FA40">
    <w:name w:val="E47BEAC6ADE94EAA96000EA001C3FA40"/>
  </w:style>
  <w:style w:type="paragraph" w:customStyle="1" w:styleId="440ADC1E680543FDB766B746BA8BBAB1">
    <w:name w:val="440ADC1E680543FDB766B746BA8BBAB1"/>
  </w:style>
  <w:style w:type="paragraph" w:customStyle="1" w:styleId="CF897D6A583342B3BA8657C329EA68CF">
    <w:name w:val="CF897D6A583342B3BA8657C329EA68CF"/>
  </w:style>
  <w:style w:type="paragraph" w:customStyle="1" w:styleId="2BEAB9F6921B4475B03BCA0A1B7C8297">
    <w:name w:val="2BEAB9F6921B4475B03BCA0A1B7C8297"/>
  </w:style>
  <w:style w:type="character" w:styleId="Kpr">
    <w:name w:val="Hyperlink"/>
    <w:basedOn w:val="VarsaylanParagrafYazTipi"/>
    <w:uiPriority w:val="99"/>
    <w:unhideWhenUsed/>
    <w:rPr>
      <w:color w:val="C45911" w:themeColor="accent2" w:themeShade="BF"/>
      <w:u w:val="single"/>
    </w:rPr>
  </w:style>
  <w:style w:type="paragraph" w:customStyle="1" w:styleId="6D82605BDA914C4E97C853DA599A1C11">
    <w:name w:val="6D82605BDA914C4E97C853DA599A1C11"/>
  </w:style>
  <w:style w:type="paragraph" w:customStyle="1" w:styleId="BC2C7D1B036F4D68A615A95070A15246">
    <w:name w:val="BC2C7D1B036F4D68A615A95070A15246"/>
  </w:style>
  <w:style w:type="paragraph" w:customStyle="1" w:styleId="DE08C334D52D4CFCBA3127F10DEF4AF3">
    <w:name w:val="DE08C334D52D4CFCBA3127F10DEF4AF3"/>
  </w:style>
  <w:style w:type="paragraph" w:customStyle="1" w:styleId="299102E3769F4338BD0BF6B428E3179A">
    <w:name w:val="299102E3769F4338BD0BF6B428E3179A"/>
  </w:style>
  <w:style w:type="paragraph" w:customStyle="1" w:styleId="4DED2BE5608A4E3FA491E1708C0CD89A">
    <w:name w:val="4DED2BE5608A4E3FA491E1708C0CD89A"/>
  </w:style>
  <w:style w:type="paragraph" w:customStyle="1" w:styleId="292B0322ECE9476F9C417FDEF02C6C59">
    <w:name w:val="292B0322ECE9476F9C417FDEF02C6C59"/>
  </w:style>
  <w:style w:type="paragraph" w:customStyle="1" w:styleId="3DE19FAEB67A453B84A858A08C849D2B">
    <w:name w:val="3DE19FAEB67A453B84A858A08C849D2B"/>
  </w:style>
  <w:style w:type="paragraph" w:customStyle="1" w:styleId="1773CD2A6DCA4A599C9BB4C5C361F16D">
    <w:name w:val="1773CD2A6DCA4A599C9BB4C5C361F16D"/>
  </w:style>
  <w:style w:type="paragraph" w:customStyle="1" w:styleId="EF6342B847BB4BF99AF00AF8D62307F9">
    <w:name w:val="EF6342B847BB4BF99AF00AF8D62307F9"/>
  </w:style>
  <w:style w:type="paragraph" w:customStyle="1" w:styleId="03638EFAC2E74E878BE55953AC6F6F2D">
    <w:name w:val="03638EFAC2E74E878BE55953AC6F6F2D"/>
  </w:style>
  <w:style w:type="paragraph" w:customStyle="1" w:styleId="4DE8405448CB44049CB977D49435BCE0">
    <w:name w:val="4DE8405448CB44049CB977D49435BCE0"/>
  </w:style>
  <w:style w:type="paragraph" w:customStyle="1" w:styleId="FAFE3AA6107647F5A3778B849A4E5060">
    <w:name w:val="FAFE3AA6107647F5A3778B849A4E5060"/>
  </w:style>
  <w:style w:type="paragraph" w:customStyle="1" w:styleId="B8AD0312BE9A4DABB8CDEC9B479D3A40">
    <w:name w:val="B8AD0312BE9A4DABB8CDEC9B479D3A40"/>
  </w:style>
  <w:style w:type="paragraph" w:customStyle="1" w:styleId="180AEEC2CE5145C78A006EF29DEBC7E8">
    <w:name w:val="180AEEC2CE5145C78A006EF29DEBC7E8"/>
  </w:style>
  <w:style w:type="paragraph" w:customStyle="1" w:styleId="99F54ADC378A4972B43B28EF6D462D1B">
    <w:name w:val="99F54ADC378A4972B43B28EF6D462D1B"/>
  </w:style>
  <w:style w:type="paragraph" w:customStyle="1" w:styleId="F26566B31F754C0EBABC636CF34F1927">
    <w:name w:val="F26566B31F754C0EBABC636CF34F1927"/>
  </w:style>
  <w:style w:type="paragraph" w:customStyle="1" w:styleId="0714B440B5804E82ACC352ABF0545709">
    <w:name w:val="0714B440B5804E82ACC352ABF0545709"/>
  </w:style>
  <w:style w:type="paragraph" w:customStyle="1" w:styleId="A95D29B022FB42E5B2A9BC13E6D9C516">
    <w:name w:val="A95D29B022FB42E5B2A9BC13E6D9C516"/>
  </w:style>
  <w:style w:type="paragraph" w:customStyle="1" w:styleId="0E3D0033ECA94FBA8EA6CCDA23D56178">
    <w:name w:val="0E3D0033ECA94FBA8EA6CCDA23D56178"/>
  </w:style>
  <w:style w:type="paragraph" w:customStyle="1" w:styleId="704973E185334504A9188ABE23B06219">
    <w:name w:val="704973E185334504A9188ABE23B06219"/>
  </w:style>
  <w:style w:type="paragraph" w:customStyle="1" w:styleId="31F338817E3F4BDAAB82FF38BF7828D4">
    <w:name w:val="31F338817E3F4BDAAB82FF38BF7828D4"/>
  </w:style>
  <w:style w:type="paragraph" w:customStyle="1" w:styleId="584F615B80FF4DA980EC1D40F0743C56">
    <w:name w:val="584F615B80FF4DA980EC1D40F0743C56"/>
  </w:style>
  <w:style w:type="paragraph" w:customStyle="1" w:styleId="860A2B9478AC448ABAE90CB9668B93A6">
    <w:name w:val="860A2B9478AC448ABAE90CB9668B93A6"/>
  </w:style>
  <w:style w:type="paragraph" w:customStyle="1" w:styleId="41DE5D0273D5490DA39288408E26DC80">
    <w:name w:val="41DE5D0273D5490DA39288408E26DC80"/>
  </w:style>
  <w:style w:type="paragraph" w:customStyle="1" w:styleId="9F2AB0FF7AD04EE2B6D105DBFF223E3E">
    <w:name w:val="9F2AB0FF7AD04EE2B6D105DBFF223E3E"/>
  </w:style>
  <w:style w:type="paragraph" w:customStyle="1" w:styleId="A3A7F108213F4FBAB304790456068EE4">
    <w:name w:val="A3A7F108213F4FBAB304790456068EE4"/>
  </w:style>
  <w:style w:type="paragraph" w:customStyle="1" w:styleId="D3E34F056A214A57A906B778DB6F04C7">
    <w:name w:val="D3E34F056A214A57A906B778DB6F04C7"/>
  </w:style>
  <w:style w:type="paragraph" w:customStyle="1" w:styleId="244A11C8110A4FB4B5567EC8B207D6AD">
    <w:name w:val="244A11C8110A4FB4B5567EC8B207D6AD"/>
  </w:style>
  <w:style w:type="paragraph" w:customStyle="1" w:styleId="A5E2A127837E4CCEA14983344DE62B44">
    <w:name w:val="A5E2A127837E4CCEA14983344DE62B44"/>
  </w:style>
  <w:style w:type="paragraph" w:customStyle="1" w:styleId="48B4912659F34EEFA07EF2B5E17925B6">
    <w:name w:val="48B4912659F34EEFA07EF2B5E17925B6"/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71938F8BE4C442DB7226360C3EED592">
    <w:name w:val="E71938F8BE4C442DB7226360C3EED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{C4D9121E-602D-4370-A7D9-E5083B438515}tf00546271_win32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2023-04-28T13:57:00Z</dcterms:created>
  <dcterms:modified xsi:type="dcterms:W3CDTF">2023-04-28T14:15:00Z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